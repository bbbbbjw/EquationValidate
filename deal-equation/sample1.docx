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39C23" w14:textId="21582076" w:rsidR="00D433F9" w:rsidRDefault="00FC7D3F" w:rsidP="007D69FB">
      <w:pPr>
        <w:tabs>
          <w:tab w:val="center" w:pos="4395"/>
          <w:tab w:val="right" w:pos="9071"/>
        </w:tabs>
        <w:ind w:firstLineChars="400" w:firstLine="960"/>
      </w:pPr>
      <w:r>
        <w:rPr>
          <w:rFonts w:hint="eastAsia"/>
          <w:lang w:val="x-none"/>
        </w:rPr>
        <w:t>解：</w:t>
      </w:r>
      <w:r>
        <w:rPr>
          <w:lang w:val="x-none"/>
        </w:rPr>
        <w:tab/>
      </w:r>
      <w:r w:rsidRPr="00D96A60">
        <w:rPr>
          <w:position w:val="-28"/>
        </w:rPr>
        <w:object w:dxaOrig="2680" w:dyaOrig="680" w14:anchorId="7B6882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pt;height:38.4pt" o:ole="">
            <v:imagedata r:id="rId8" o:title=""/>
          </v:shape>
          <o:OLEObject Type="Embed" ProgID="Equation.DSMT4" ShapeID="_x0000_i1025" DrawAspect="Content" ObjectID="_1679484482" r:id="rId9"/>
        </w:object>
      </w:r>
      <w:r>
        <w:tab/>
      </w:r>
      <w:r w:rsidRPr="00D96A60">
        <w:rPr>
          <w:rFonts w:hint="eastAsia"/>
        </w:rPr>
        <w:t>（</w:t>
      </w:r>
      <w:r w:rsidRPr="00D96A60">
        <w:rPr>
          <w:rFonts w:hint="eastAsia"/>
        </w:rPr>
        <w:t>2.2</w:t>
      </w:r>
      <w:r w:rsidRPr="00D96A60">
        <w:rPr>
          <w:rFonts w:hint="eastAsia"/>
        </w:rPr>
        <w:t>）</w:t>
      </w:r>
    </w:p>
    <w:p w14:paraId="4CE21F6A" w14:textId="5D3C06AE" w:rsidR="003D2B50" w:rsidRDefault="003D2B50" w:rsidP="00D433F9">
      <w:pPr>
        <w:tabs>
          <w:tab w:val="center" w:pos="4395"/>
          <w:tab w:val="right" w:pos="9071"/>
        </w:tabs>
        <w:ind w:firstLineChars="200" w:firstLine="480"/>
      </w:pPr>
      <w:r>
        <w:rPr>
          <w:rFonts w:hint="eastAsia"/>
        </w:rPr>
        <w:t>1</w:t>
      </w:r>
      <w:r>
        <w:t>23123</w:t>
      </w:r>
    </w:p>
    <w:p w14:paraId="62D91787" w14:textId="2DC3387F" w:rsidR="003D2B50" w:rsidRPr="00D433F9" w:rsidRDefault="003D2B50" w:rsidP="00D433F9">
      <w:pPr>
        <w:tabs>
          <w:tab w:val="center" w:pos="4395"/>
          <w:tab w:val="right" w:pos="9071"/>
        </w:tabs>
        <w:ind w:firstLineChars="200" w:firstLine="480"/>
      </w:pPr>
      <w:r>
        <w:rPr>
          <w:rFonts w:hint="eastAsia"/>
        </w:rPr>
        <w:t>后面是制表符</w:t>
      </w:r>
      <w:r w:rsidR="00EC5F30">
        <w:rPr>
          <w:rFonts w:hint="eastAsia"/>
        </w:rPr>
        <w:t>1</w:t>
      </w:r>
      <w:r>
        <w:tab/>
      </w:r>
      <w:r w:rsidR="00EC5F30">
        <w:rPr>
          <w:rFonts w:hint="eastAsia"/>
        </w:rPr>
        <w:t>后面是制表符</w:t>
      </w:r>
      <w:r w:rsidR="00EC5F30">
        <w:t>2</w:t>
      </w:r>
      <w:r w:rsidR="00EC5F30">
        <w:tab/>
      </w:r>
    </w:p>
    <w:sectPr w:rsidR="003D2B50" w:rsidRPr="00D433F9" w:rsidSect="00283B08">
      <w:headerReference w:type="even" r:id="rId10"/>
      <w:pgSz w:w="11907" w:h="16840"/>
      <w:pgMar w:top="1418" w:right="1418" w:bottom="1134" w:left="1418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36710" w14:textId="77777777" w:rsidR="00E96832" w:rsidRDefault="00E96832">
      <w:r>
        <w:separator/>
      </w:r>
    </w:p>
    <w:p w14:paraId="2435BF8F" w14:textId="77777777" w:rsidR="00E96832" w:rsidRDefault="00E96832"/>
  </w:endnote>
  <w:endnote w:type="continuationSeparator" w:id="0">
    <w:p w14:paraId="2750FC3C" w14:textId="77777777" w:rsidR="00E96832" w:rsidRDefault="00E96832">
      <w:r>
        <w:continuationSeparator/>
      </w:r>
    </w:p>
    <w:p w14:paraId="68E94536" w14:textId="77777777" w:rsidR="00E96832" w:rsidRDefault="00E96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06D3F" w14:textId="77777777" w:rsidR="00E96832" w:rsidRDefault="00E96832">
      <w:r>
        <w:separator/>
      </w:r>
    </w:p>
    <w:p w14:paraId="688BC634" w14:textId="77777777" w:rsidR="00E96832" w:rsidRDefault="00E96832"/>
  </w:footnote>
  <w:footnote w:type="continuationSeparator" w:id="0">
    <w:p w14:paraId="0431B2FF" w14:textId="77777777" w:rsidR="00E96832" w:rsidRDefault="00E96832">
      <w:r>
        <w:continuationSeparator/>
      </w:r>
    </w:p>
    <w:p w14:paraId="01AC8E59" w14:textId="77777777" w:rsidR="00E96832" w:rsidRDefault="00E968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D3D6D3" w14:textId="77777777" w:rsidR="006108FF" w:rsidRDefault="006108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97B34"/>
    <w:multiLevelType w:val="hybridMultilevel"/>
    <w:tmpl w:val="B626426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11263A7"/>
    <w:multiLevelType w:val="hybridMultilevel"/>
    <w:tmpl w:val="DCDA409E"/>
    <w:lvl w:ilvl="0" w:tplc="34C2734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490549E"/>
    <w:multiLevelType w:val="hybridMultilevel"/>
    <w:tmpl w:val="EE6C5F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BA2ED8"/>
    <w:multiLevelType w:val="hybridMultilevel"/>
    <w:tmpl w:val="A1A0FA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8C24FD0"/>
    <w:multiLevelType w:val="hybridMultilevel"/>
    <w:tmpl w:val="DCDA409E"/>
    <w:lvl w:ilvl="0" w:tplc="34C2734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8F3205B"/>
    <w:multiLevelType w:val="hybridMultilevel"/>
    <w:tmpl w:val="A42CCAC8"/>
    <w:lvl w:ilvl="0" w:tplc="72F49A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8C0009"/>
    <w:multiLevelType w:val="multilevel"/>
    <w:tmpl w:val="358C0009"/>
    <w:lvl w:ilvl="0">
      <w:start w:val="1"/>
      <w:numFmt w:val="decimal"/>
      <w:pStyle w:val="a"/>
      <w:lvlText w:val="[%1]"/>
      <w:lvlJc w:val="left"/>
      <w:pPr>
        <w:tabs>
          <w:tab w:val="num" w:pos="1020"/>
        </w:tabs>
        <w:ind w:left="1020" w:hanging="30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D95011E"/>
    <w:multiLevelType w:val="hybridMultilevel"/>
    <w:tmpl w:val="278C82E0"/>
    <w:lvl w:ilvl="0" w:tplc="B990473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3F400F"/>
    <w:multiLevelType w:val="hybridMultilevel"/>
    <w:tmpl w:val="958214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47B181D"/>
    <w:multiLevelType w:val="hybridMultilevel"/>
    <w:tmpl w:val="81F405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9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1BA"/>
    <w:rsid w:val="000100B0"/>
    <w:rsid w:val="0001072E"/>
    <w:rsid w:val="00012AA3"/>
    <w:rsid w:val="00014191"/>
    <w:rsid w:val="0002005C"/>
    <w:rsid w:val="000210B0"/>
    <w:rsid w:val="000219AD"/>
    <w:rsid w:val="00022546"/>
    <w:rsid w:val="000235D4"/>
    <w:rsid w:val="000259DB"/>
    <w:rsid w:val="00030D4E"/>
    <w:rsid w:val="000412A5"/>
    <w:rsid w:val="00041EB9"/>
    <w:rsid w:val="00043CD9"/>
    <w:rsid w:val="00045409"/>
    <w:rsid w:val="0005473E"/>
    <w:rsid w:val="00061575"/>
    <w:rsid w:val="000677EF"/>
    <w:rsid w:val="00076906"/>
    <w:rsid w:val="00076B89"/>
    <w:rsid w:val="00081DAE"/>
    <w:rsid w:val="0008203E"/>
    <w:rsid w:val="00086708"/>
    <w:rsid w:val="00093054"/>
    <w:rsid w:val="00093E93"/>
    <w:rsid w:val="00094FEE"/>
    <w:rsid w:val="00096542"/>
    <w:rsid w:val="000A0767"/>
    <w:rsid w:val="000A6269"/>
    <w:rsid w:val="000B32A5"/>
    <w:rsid w:val="000B3ED2"/>
    <w:rsid w:val="000B537D"/>
    <w:rsid w:val="000B6F89"/>
    <w:rsid w:val="000C0044"/>
    <w:rsid w:val="000C18D9"/>
    <w:rsid w:val="000C34F7"/>
    <w:rsid w:val="000C3F56"/>
    <w:rsid w:val="000C50B1"/>
    <w:rsid w:val="000C72F8"/>
    <w:rsid w:val="000D0123"/>
    <w:rsid w:val="000D2FD3"/>
    <w:rsid w:val="000D5068"/>
    <w:rsid w:val="000D5CD7"/>
    <w:rsid w:val="000E17C5"/>
    <w:rsid w:val="000E6A1C"/>
    <w:rsid w:val="000F3BA3"/>
    <w:rsid w:val="000F662D"/>
    <w:rsid w:val="00101BA8"/>
    <w:rsid w:val="0010494D"/>
    <w:rsid w:val="00104BBA"/>
    <w:rsid w:val="0010578E"/>
    <w:rsid w:val="00105F2B"/>
    <w:rsid w:val="001121D9"/>
    <w:rsid w:val="00114C7A"/>
    <w:rsid w:val="00116BB9"/>
    <w:rsid w:val="00123FFD"/>
    <w:rsid w:val="00130479"/>
    <w:rsid w:val="00132348"/>
    <w:rsid w:val="0013351B"/>
    <w:rsid w:val="00135824"/>
    <w:rsid w:val="00135EE3"/>
    <w:rsid w:val="001510B3"/>
    <w:rsid w:val="001530CE"/>
    <w:rsid w:val="00156940"/>
    <w:rsid w:val="00160ED3"/>
    <w:rsid w:val="00165122"/>
    <w:rsid w:val="0016599E"/>
    <w:rsid w:val="001710FF"/>
    <w:rsid w:val="00172053"/>
    <w:rsid w:val="00174E11"/>
    <w:rsid w:val="00175A20"/>
    <w:rsid w:val="00177043"/>
    <w:rsid w:val="0018108C"/>
    <w:rsid w:val="00191488"/>
    <w:rsid w:val="001A05DC"/>
    <w:rsid w:val="001A4419"/>
    <w:rsid w:val="001A4AD0"/>
    <w:rsid w:val="001B0C58"/>
    <w:rsid w:val="001B3985"/>
    <w:rsid w:val="001B3CC1"/>
    <w:rsid w:val="001B5459"/>
    <w:rsid w:val="001B6A69"/>
    <w:rsid w:val="001C09BF"/>
    <w:rsid w:val="001C4469"/>
    <w:rsid w:val="001C5F62"/>
    <w:rsid w:val="001C664A"/>
    <w:rsid w:val="001C755F"/>
    <w:rsid w:val="001D073C"/>
    <w:rsid w:val="001D70C0"/>
    <w:rsid w:val="001D7941"/>
    <w:rsid w:val="001E0343"/>
    <w:rsid w:val="001E2094"/>
    <w:rsid w:val="001F00E9"/>
    <w:rsid w:val="001F0D13"/>
    <w:rsid w:val="001F1F66"/>
    <w:rsid w:val="001F60DA"/>
    <w:rsid w:val="001F6557"/>
    <w:rsid w:val="001F6F9E"/>
    <w:rsid w:val="00206CE5"/>
    <w:rsid w:val="0021077A"/>
    <w:rsid w:val="00211870"/>
    <w:rsid w:val="00211FFC"/>
    <w:rsid w:val="00213759"/>
    <w:rsid w:val="0021662C"/>
    <w:rsid w:val="00223FE9"/>
    <w:rsid w:val="0022467D"/>
    <w:rsid w:val="00224ED7"/>
    <w:rsid w:val="0022534D"/>
    <w:rsid w:val="002351FF"/>
    <w:rsid w:val="00236FA9"/>
    <w:rsid w:val="002377F9"/>
    <w:rsid w:val="0025559C"/>
    <w:rsid w:val="00257D73"/>
    <w:rsid w:val="002617C6"/>
    <w:rsid w:val="00261AF4"/>
    <w:rsid w:val="0026276E"/>
    <w:rsid w:val="002666FF"/>
    <w:rsid w:val="00266CC9"/>
    <w:rsid w:val="00266E99"/>
    <w:rsid w:val="00267CAF"/>
    <w:rsid w:val="00273220"/>
    <w:rsid w:val="00273CBA"/>
    <w:rsid w:val="00273DE1"/>
    <w:rsid w:val="00277395"/>
    <w:rsid w:val="00283B08"/>
    <w:rsid w:val="00290A4A"/>
    <w:rsid w:val="00291820"/>
    <w:rsid w:val="00294207"/>
    <w:rsid w:val="0029478C"/>
    <w:rsid w:val="002962D5"/>
    <w:rsid w:val="00297246"/>
    <w:rsid w:val="002A52C6"/>
    <w:rsid w:val="002A5933"/>
    <w:rsid w:val="002A6E36"/>
    <w:rsid w:val="002B710E"/>
    <w:rsid w:val="002B7F14"/>
    <w:rsid w:val="002C1B5C"/>
    <w:rsid w:val="002C3661"/>
    <w:rsid w:val="002D0012"/>
    <w:rsid w:val="002D3CE5"/>
    <w:rsid w:val="002E41B7"/>
    <w:rsid w:val="002E6761"/>
    <w:rsid w:val="002E7F56"/>
    <w:rsid w:val="002F71EA"/>
    <w:rsid w:val="0030063D"/>
    <w:rsid w:val="0030182B"/>
    <w:rsid w:val="00302386"/>
    <w:rsid w:val="00302A27"/>
    <w:rsid w:val="00304BD8"/>
    <w:rsid w:val="003116C9"/>
    <w:rsid w:val="00312D00"/>
    <w:rsid w:val="00315B65"/>
    <w:rsid w:val="003215D3"/>
    <w:rsid w:val="003227B1"/>
    <w:rsid w:val="00322BF6"/>
    <w:rsid w:val="00324083"/>
    <w:rsid w:val="003244C8"/>
    <w:rsid w:val="003328E1"/>
    <w:rsid w:val="00333059"/>
    <w:rsid w:val="003356F9"/>
    <w:rsid w:val="0034097A"/>
    <w:rsid w:val="003425FD"/>
    <w:rsid w:val="00346986"/>
    <w:rsid w:val="00352197"/>
    <w:rsid w:val="003551CE"/>
    <w:rsid w:val="00356164"/>
    <w:rsid w:val="00357EC0"/>
    <w:rsid w:val="0036361F"/>
    <w:rsid w:val="00364A85"/>
    <w:rsid w:val="00383DAA"/>
    <w:rsid w:val="003867EF"/>
    <w:rsid w:val="003959D5"/>
    <w:rsid w:val="003961C8"/>
    <w:rsid w:val="00396ECB"/>
    <w:rsid w:val="003A7D69"/>
    <w:rsid w:val="003B07AD"/>
    <w:rsid w:val="003B368F"/>
    <w:rsid w:val="003B68C1"/>
    <w:rsid w:val="003C1BFD"/>
    <w:rsid w:val="003C24F4"/>
    <w:rsid w:val="003D2620"/>
    <w:rsid w:val="003D2B50"/>
    <w:rsid w:val="003D7130"/>
    <w:rsid w:val="003E1462"/>
    <w:rsid w:val="003E177E"/>
    <w:rsid w:val="003E2F9E"/>
    <w:rsid w:val="003E33AC"/>
    <w:rsid w:val="003E3F76"/>
    <w:rsid w:val="003E4E55"/>
    <w:rsid w:val="003E5D3A"/>
    <w:rsid w:val="003F4C22"/>
    <w:rsid w:val="003F50B6"/>
    <w:rsid w:val="003F5E34"/>
    <w:rsid w:val="00401A5B"/>
    <w:rsid w:val="0040228A"/>
    <w:rsid w:val="0040528D"/>
    <w:rsid w:val="00407DE4"/>
    <w:rsid w:val="0041089A"/>
    <w:rsid w:val="0041274C"/>
    <w:rsid w:val="00420746"/>
    <w:rsid w:val="00420805"/>
    <w:rsid w:val="004258E1"/>
    <w:rsid w:val="0043216A"/>
    <w:rsid w:val="00433146"/>
    <w:rsid w:val="00436E76"/>
    <w:rsid w:val="0044027A"/>
    <w:rsid w:val="00440711"/>
    <w:rsid w:val="0044265A"/>
    <w:rsid w:val="00443EC5"/>
    <w:rsid w:val="0044401B"/>
    <w:rsid w:val="004472AE"/>
    <w:rsid w:val="00450C67"/>
    <w:rsid w:val="0045316B"/>
    <w:rsid w:val="004545F1"/>
    <w:rsid w:val="00454791"/>
    <w:rsid w:val="00456E63"/>
    <w:rsid w:val="00461306"/>
    <w:rsid w:val="00461E9B"/>
    <w:rsid w:val="00462D6E"/>
    <w:rsid w:val="0046431A"/>
    <w:rsid w:val="004702E3"/>
    <w:rsid w:val="0047388C"/>
    <w:rsid w:val="00474374"/>
    <w:rsid w:val="00476D64"/>
    <w:rsid w:val="00477B7F"/>
    <w:rsid w:val="00480262"/>
    <w:rsid w:val="0048235B"/>
    <w:rsid w:val="00482894"/>
    <w:rsid w:val="00482ACE"/>
    <w:rsid w:val="00484B6A"/>
    <w:rsid w:val="004853E3"/>
    <w:rsid w:val="004861DF"/>
    <w:rsid w:val="00486249"/>
    <w:rsid w:val="004925A7"/>
    <w:rsid w:val="004939D6"/>
    <w:rsid w:val="004A0D38"/>
    <w:rsid w:val="004A45DC"/>
    <w:rsid w:val="004A5119"/>
    <w:rsid w:val="004A7B4A"/>
    <w:rsid w:val="004A7E56"/>
    <w:rsid w:val="004B02EF"/>
    <w:rsid w:val="004B358E"/>
    <w:rsid w:val="004B64FC"/>
    <w:rsid w:val="004B6FED"/>
    <w:rsid w:val="004C24B2"/>
    <w:rsid w:val="004C3973"/>
    <w:rsid w:val="004C3F46"/>
    <w:rsid w:val="004C3F71"/>
    <w:rsid w:val="004C4E17"/>
    <w:rsid w:val="004D26D6"/>
    <w:rsid w:val="004D3919"/>
    <w:rsid w:val="004E443E"/>
    <w:rsid w:val="004E765D"/>
    <w:rsid w:val="004F0372"/>
    <w:rsid w:val="00503E1C"/>
    <w:rsid w:val="0050658D"/>
    <w:rsid w:val="005068F6"/>
    <w:rsid w:val="00511B6D"/>
    <w:rsid w:val="00512747"/>
    <w:rsid w:val="0052301A"/>
    <w:rsid w:val="00524C14"/>
    <w:rsid w:val="005271AF"/>
    <w:rsid w:val="00530101"/>
    <w:rsid w:val="00534FF9"/>
    <w:rsid w:val="00535FDB"/>
    <w:rsid w:val="005369F8"/>
    <w:rsid w:val="00536AE0"/>
    <w:rsid w:val="00544B74"/>
    <w:rsid w:val="00544C5D"/>
    <w:rsid w:val="005507A2"/>
    <w:rsid w:val="005524AB"/>
    <w:rsid w:val="00554373"/>
    <w:rsid w:val="005558BD"/>
    <w:rsid w:val="00570C3C"/>
    <w:rsid w:val="00574026"/>
    <w:rsid w:val="005774C4"/>
    <w:rsid w:val="0058744D"/>
    <w:rsid w:val="005A2657"/>
    <w:rsid w:val="005A5B1A"/>
    <w:rsid w:val="005B1A87"/>
    <w:rsid w:val="005B2300"/>
    <w:rsid w:val="005B3248"/>
    <w:rsid w:val="005B350D"/>
    <w:rsid w:val="005B7B06"/>
    <w:rsid w:val="005C10A2"/>
    <w:rsid w:val="005C33C2"/>
    <w:rsid w:val="005C713B"/>
    <w:rsid w:val="005D00BC"/>
    <w:rsid w:val="005D6524"/>
    <w:rsid w:val="005E2B8A"/>
    <w:rsid w:val="005E5B12"/>
    <w:rsid w:val="005E7D53"/>
    <w:rsid w:val="005F1BD3"/>
    <w:rsid w:val="005F2BE4"/>
    <w:rsid w:val="005F6AFC"/>
    <w:rsid w:val="005F78E4"/>
    <w:rsid w:val="006002CD"/>
    <w:rsid w:val="00600D74"/>
    <w:rsid w:val="006108FF"/>
    <w:rsid w:val="0061095E"/>
    <w:rsid w:val="006202F4"/>
    <w:rsid w:val="006222AD"/>
    <w:rsid w:val="00625059"/>
    <w:rsid w:val="0063236B"/>
    <w:rsid w:val="006325C8"/>
    <w:rsid w:val="0063431B"/>
    <w:rsid w:val="00635723"/>
    <w:rsid w:val="0063637F"/>
    <w:rsid w:val="00642DAF"/>
    <w:rsid w:val="00646AF8"/>
    <w:rsid w:val="006600D2"/>
    <w:rsid w:val="00660A5D"/>
    <w:rsid w:val="00662CD4"/>
    <w:rsid w:val="006718AB"/>
    <w:rsid w:val="0067256E"/>
    <w:rsid w:val="00677D86"/>
    <w:rsid w:val="00686693"/>
    <w:rsid w:val="00690591"/>
    <w:rsid w:val="00694433"/>
    <w:rsid w:val="006B131F"/>
    <w:rsid w:val="006B154D"/>
    <w:rsid w:val="006B2B04"/>
    <w:rsid w:val="006B591A"/>
    <w:rsid w:val="006B622A"/>
    <w:rsid w:val="006B6AFF"/>
    <w:rsid w:val="006B6EF0"/>
    <w:rsid w:val="006C06B1"/>
    <w:rsid w:val="006C0DF5"/>
    <w:rsid w:val="006C6F81"/>
    <w:rsid w:val="006D3660"/>
    <w:rsid w:val="006D48C1"/>
    <w:rsid w:val="006D4B87"/>
    <w:rsid w:val="006D7E1A"/>
    <w:rsid w:val="006E19EF"/>
    <w:rsid w:val="006E1BD0"/>
    <w:rsid w:val="006F5EDE"/>
    <w:rsid w:val="006F78BA"/>
    <w:rsid w:val="0070078D"/>
    <w:rsid w:val="00703B25"/>
    <w:rsid w:val="0070644C"/>
    <w:rsid w:val="00711DF3"/>
    <w:rsid w:val="00714515"/>
    <w:rsid w:val="0071765A"/>
    <w:rsid w:val="00717B68"/>
    <w:rsid w:val="00717FA5"/>
    <w:rsid w:val="007205CC"/>
    <w:rsid w:val="007206F4"/>
    <w:rsid w:val="00726D34"/>
    <w:rsid w:val="00736610"/>
    <w:rsid w:val="00750A08"/>
    <w:rsid w:val="00763143"/>
    <w:rsid w:val="00765034"/>
    <w:rsid w:val="0077221F"/>
    <w:rsid w:val="00776472"/>
    <w:rsid w:val="007839B3"/>
    <w:rsid w:val="007858CA"/>
    <w:rsid w:val="00787CF0"/>
    <w:rsid w:val="00791EA8"/>
    <w:rsid w:val="00793586"/>
    <w:rsid w:val="00794EFE"/>
    <w:rsid w:val="007A1EC2"/>
    <w:rsid w:val="007A37E2"/>
    <w:rsid w:val="007A67B1"/>
    <w:rsid w:val="007A7F16"/>
    <w:rsid w:val="007B532A"/>
    <w:rsid w:val="007B7774"/>
    <w:rsid w:val="007C4A2D"/>
    <w:rsid w:val="007C75A5"/>
    <w:rsid w:val="007C75EA"/>
    <w:rsid w:val="007C7CA5"/>
    <w:rsid w:val="007D1D8B"/>
    <w:rsid w:val="007D445A"/>
    <w:rsid w:val="007D57AF"/>
    <w:rsid w:val="007D69FB"/>
    <w:rsid w:val="007D7AA8"/>
    <w:rsid w:val="007E180F"/>
    <w:rsid w:val="007E7051"/>
    <w:rsid w:val="007F0F65"/>
    <w:rsid w:val="007F13C2"/>
    <w:rsid w:val="007F38E3"/>
    <w:rsid w:val="007F5639"/>
    <w:rsid w:val="00805410"/>
    <w:rsid w:val="00805A1E"/>
    <w:rsid w:val="00813B62"/>
    <w:rsid w:val="00823F8D"/>
    <w:rsid w:val="008245E6"/>
    <w:rsid w:val="0083106E"/>
    <w:rsid w:val="0083357E"/>
    <w:rsid w:val="0084409C"/>
    <w:rsid w:val="00846A91"/>
    <w:rsid w:val="0084748C"/>
    <w:rsid w:val="008638D7"/>
    <w:rsid w:val="00863A97"/>
    <w:rsid w:val="00866170"/>
    <w:rsid w:val="00866CF7"/>
    <w:rsid w:val="0087465F"/>
    <w:rsid w:val="00877697"/>
    <w:rsid w:val="00880EB6"/>
    <w:rsid w:val="00882042"/>
    <w:rsid w:val="00884C69"/>
    <w:rsid w:val="0089250C"/>
    <w:rsid w:val="008A10A9"/>
    <w:rsid w:val="008A6EC3"/>
    <w:rsid w:val="008A735A"/>
    <w:rsid w:val="008A7F19"/>
    <w:rsid w:val="008B0086"/>
    <w:rsid w:val="008B76B4"/>
    <w:rsid w:val="008C5C66"/>
    <w:rsid w:val="008D0758"/>
    <w:rsid w:val="008D132E"/>
    <w:rsid w:val="008D1C6C"/>
    <w:rsid w:val="008D2CA4"/>
    <w:rsid w:val="008D46DC"/>
    <w:rsid w:val="008D5DEF"/>
    <w:rsid w:val="008D652A"/>
    <w:rsid w:val="008E1176"/>
    <w:rsid w:val="008E1D2E"/>
    <w:rsid w:val="008E232F"/>
    <w:rsid w:val="008E2DEC"/>
    <w:rsid w:val="008F0D33"/>
    <w:rsid w:val="008F10E7"/>
    <w:rsid w:val="008F1E3C"/>
    <w:rsid w:val="008F5EB1"/>
    <w:rsid w:val="008F72D2"/>
    <w:rsid w:val="00900B8A"/>
    <w:rsid w:val="00900D76"/>
    <w:rsid w:val="009036F6"/>
    <w:rsid w:val="009045CB"/>
    <w:rsid w:val="00916286"/>
    <w:rsid w:val="0091692D"/>
    <w:rsid w:val="00921258"/>
    <w:rsid w:val="00921646"/>
    <w:rsid w:val="009228E1"/>
    <w:rsid w:val="00924CBF"/>
    <w:rsid w:val="0092621E"/>
    <w:rsid w:val="009358B9"/>
    <w:rsid w:val="009447D0"/>
    <w:rsid w:val="00944E62"/>
    <w:rsid w:val="00945799"/>
    <w:rsid w:val="00946E37"/>
    <w:rsid w:val="00950FEE"/>
    <w:rsid w:val="009528AE"/>
    <w:rsid w:val="00956B16"/>
    <w:rsid w:val="00956DDE"/>
    <w:rsid w:val="009612B8"/>
    <w:rsid w:val="00963B6E"/>
    <w:rsid w:val="00963F58"/>
    <w:rsid w:val="00964D59"/>
    <w:rsid w:val="00965204"/>
    <w:rsid w:val="00971B80"/>
    <w:rsid w:val="009729E6"/>
    <w:rsid w:val="00974FDF"/>
    <w:rsid w:val="00976675"/>
    <w:rsid w:val="00984E0C"/>
    <w:rsid w:val="00992E26"/>
    <w:rsid w:val="00994A09"/>
    <w:rsid w:val="00995A45"/>
    <w:rsid w:val="009A21E2"/>
    <w:rsid w:val="009A38BF"/>
    <w:rsid w:val="009A4C4E"/>
    <w:rsid w:val="009B195B"/>
    <w:rsid w:val="009B1A35"/>
    <w:rsid w:val="009B3DD5"/>
    <w:rsid w:val="009B48CE"/>
    <w:rsid w:val="009C7806"/>
    <w:rsid w:val="009D602C"/>
    <w:rsid w:val="009E422E"/>
    <w:rsid w:val="009F22E6"/>
    <w:rsid w:val="009F34F0"/>
    <w:rsid w:val="009F6988"/>
    <w:rsid w:val="00A008FB"/>
    <w:rsid w:val="00A03739"/>
    <w:rsid w:val="00A03D9A"/>
    <w:rsid w:val="00A04365"/>
    <w:rsid w:val="00A04E88"/>
    <w:rsid w:val="00A10F3D"/>
    <w:rsid w:val="00A12D8B"/>
    <w:rsid w:val="00A12FEE"/>
    <w:rsid w:val="00A16BB0"/>
    <w:rsid w:val="00A21045"/>
    <w:rsid w:val="00A23609"/>
    <w:rsid w:val="00A25996"/>
    <w:rsid w:val="00A25B21"/>
    <w:rsid w:val="00A43489"/>
    <w:rsid w:val="00A4642B"/>
    <w:rsid w:val="00A51566"/>
    <w:rsid w:val="00A52613"/>
    <w:rsid w:val="00A5310D"/>
    <w:rsid w:val="00A57E23"/>
    <w:rsid w:val="00A644EB"/>
    <w:rsid w:val="00A65987"/>
    <w:rsid w:val="00A65F67"/>
    <w:rsid w:val="00A6625A"/>
    <w:rsid w:val="00A669AE"/>
    <w:rsid w:val="00A707BD"/>
    <w:rsid w:val="00A71F2B"/>
    <w:rsid w:val="00A723B6"/>
    <w:rsid w:val="00A81CC0"/>
    <w:rsid w:val="00A8248F"/>
    <w:rsid w:val="00A8554D"/>
    <w:rsid w:val="00A85C52"/>
    <w:rsid w:val="00A92F0D"/>
    <w:rsid w:val="00A93F92"/>
    <w:rsid w:val="00A95BA3"/>
    <w:rsid w:val="00A97EEC"/>
    <w:rsid w:val="00AA305B"/>
    <w:rsid w:val="00AB075D"/>
    <w:rsid w:val="00AB07BF"/>
    <w:rsid w:val="00AB2622"/>
    <w:rsid w:val="00AB3700"/>
    <w:rsid w:val="00AB422B"/>
    <w:rsid w:val="00AB4ACD"/>
    <w:rsid w:val="00AB6DDD"/>
    <w:rsid w:val="00AC1684"/>
    <w:rsid w:val="00AC1D00"/>
    <w:rsid w:val="00AC2EB0"/>
    <w:rsid w:val="00AC6C34"/>
    <w:rsid w:val="00AD0A88"/>
    <w:rsid w:val="00AD553C"/>
    <w:rsid w:val="00AD621D"/>
    <w:rsid w:val="00AE11C4"/>
    <w:rsid w:val="00AE19A5"/>
    <w:rsid w:val="00AE6555"/>
    <w:rsid w:val="00AE7404"/>
    <w:rsid w:val="00AF0771"/>
    <w:rsid w:val="00AF387E"/>
    <w:rsid w:val="00AF4BF3"/>
    <w:rsid w:val="00B00666"/>
    <w:rsid w:val="00B01B75"/>
    <w:rsid w:val="00B051D7"/>
    <w:rsid w:val="00B060EE"/>
    <w:rsid w:val="00B06FFD"/>
    <w:rsid w:val="00B078DC"/>
    <w:rsid w:val="00B11A6F"/>
    <w:rsid w:val="00B11DC9"/>
    <w:rsid w:val="00B14F29"/>
    <w:rsid w:val="00B20001"/>
    <w:rsid w:val="00B21F35"/>
    <w:rsid w:val="00B22743"/>
    <w:rsid w:val="00B234DF"/>
    <w:rsid w:val="00B26EE8"/>
    <w:rsid w:val="00B27A80"/>
    <w:rsid w:val="00B30CB1"/>
    <w:rsid w:val="00B31040"/>
    <w:rsid w:val="00B311C9"/>
    <w:rsid w:val="00B3278C"/>
    <w:rsid w:val="00B332DF"/>
    <w:rsid w:val="00B373B9"/>
    <w:rsid w:val="00B37636"/>
    <w:rsid w:val="00B437AA"/>
    <w:rsid w:val="00B47987"/>
    <w:rsid w:val="00B47A3E"/>
    <w:rsid w:val="00B51B9B"/>
    <w:rsid w:val="00B53ADA"/>
    <w:rsid w:val="00B543C6"/>
    <w:rsid w:val="00B54E0C"/>
    <w:rsid w:val="00B55708"/>
    <w:rsid w:val="00B608FB"/>
    <w:rsid w:val="00B63BF2"/>
    <w:rsid w:val="00B64761"/>
    <w:rsid w:val="00B6515D"/>
    <w:rsid w:val="00B652D1"/>
    <w:rsid w:val="00B66119"/>
    <w:rsid w:val="00B72C93"/>
    <w:rsid w:val="00B73475"/>
    <w:rsid w:val="00B83234"/>
    <w:rsid w:val="00B85115"/>
    <w:rsid w:val="00B85352"/>
    <w:rsid w:val="00B87999"/>
    <w:rsid w:val="00B91128"/>
    <w:rsid w:val="00B92EBA"/>
    <w:rsid w:val="00B94009"/>
    <w:rsid w:val="00B95317"/>
    <w:rsid w:val="00BA2A07"/>
    <w:rsid w:val="00BA4676"/>
    <w:rsid w:val="00BA5F7C"/>
    <w:rsid w:val="00BA6BBE"/>
    <w:rsid w:val="00BA7098"/>
    <w:rsid w:val="00BB0736"/>
    <w:rsid w:val="00BB3F7A"/>
    <w:rsid w:val="00BB4D21"/>
    <w:rsid w:val="00BB78D8"/>
    <w:rsid w:val="00BC0DE9"/>
    <w:rsid w:val="00BC1331"/>
    <w:rsid w:val="00BD2BBD"/>
    <w:rsid w:val="00BD32D4"/>
    <w:rsid w:val="00BD7CAF"/>
    <w:rsid w:val="00BE0625"/>
    <w:rsid w:val="00BE4E90"/>
    <w:rsid w:val="00BE507D"/>
    <w:rsid w:val="00BF2A3F"/>
    <w:rsid w:val="00BF444C"/>
    <w:rsid w:val="00BF5E67"/>
    <w:rsid w:val="00C020C2"/>
    <w:rsid w:val="00C05711"/>
    <w:rsid w:val="00C148CC"/>
    <w:rsid w:val="00C14944"/>
    <w:rsid w:val="00C150C0"/>
    <w:rsid w:val="00C2191E"/>
    <w:rsid w:val="00C25BA9"/>
    <w:rsid w:val="00C262DD"/>
    <w:rsid w:val="00C27BD3"/>
    <w:rsid w:val="00C371C1"/>
    <w:rsid w:val="00C40064"/>
    <w:rsid w:val="00C42CA2"/>
    <w:rsid w:val="00C444E2"/>
    <w:rsid w:val="00C506FC"/>
    <w:rsid w:val="00C50CD7"/>
    <w:rsid w:val="00C606D2"/>
    <w:rsid w:val="00C70570"/>
    <w:rsid w:val="00C721CB"/>
    <w:rsid w:val="00C76036"/>
    <w:rsid w:val="00C760CA"/>
    <w:rsid w:val="00C80560"/>
    <w:rsid w:val="00C81312"/>
    <w:rsid w:val="00C826F8"/>
    <w:rsid w:val="00C86540"/>
    <w:rsid w:val="00C87895"/>
    <w:rsid w:val="00C904EE"/>
    <w:rsid w:val="00C91102"/>
    <w:rsid w:val="00C9346D"/>
    <w:rsid w:val="00C96764"/>
    <w:rsid w:val="00CA1C04"/>
    <w:rsid w:val="00CA33DA"/>
    <w:rsid w:val="00CA398A"/>
    <w:rsid w:val="00CB2E45"/>
    <w:rsid w:val="00CB318A"/>
    <w:rsid w:val="00CC2870"/>
    <w:rsid w:val="00CC6399"/>
    <w:rsid w:val="00CD06E5"/>
    <w:rsid w:val="00CD2110"/>
    <w:rsid w:val="00CD360A"/>
    <w:rsid w:val="00CD3B7A"/>
    <w:rsid w:val="00CD470B"/>
    <w:rsid w:val="00CD7F15"/>
    <w:rsid w:val="00CE0466"/>
    <w:rsid w:val="00CE2521"/>
    <w:rsid w:val="00CF54C4"/>
    <w:rsid w:val="00CF5567"/>
    <w:rsid w:val="00CF7EE7"/>
    <w:rsid w:val="00D00477"/>
    <w:rsid w:val="00D03FCD"/>
    <w:rsid w:val="00D137A3"/>
    <w:rsid w:val="00D13D2C"/>
    <w:rsid w:val="00D143A2"/>
    <w:rsid w:val="00D217C4"/>
    <w:rsid w:val="00D2667F"/>
    <w:rsid w:val="00D30354"/>
    <w:rsid w:val="00D36268"/>
    <w:rsid w:val="00D37323"/>
    <w:rsid w:val="00D37B0C"/>
    <w:rsid w:val="00D40594"/>
    <w:rsid w:val="00D433F9"/>
    <w:rsid w:val="00D43436"/>
    <w:rsid w:val="00D60402"/>
    <w:rsid w:val="00D625E8"/>
    <w:rsid w:val="00D71EBD"/>
    <w:rsid w:val="00D7584E"/>
    <w:rsid w:val="00D76261"/>
    <w:rsid w:val="00D829C1"/>
    <w:rsid w:val="00D84603"/>
    <w:rsid w:val="00D90D1F"/>
    <w:rsid w:val="00D92F7B"/>
    <w:rsid w:val="00D96A60"/>
    <w:rsid w:val="00DA1C92"/>
    <w:rsid w:val="00DA7879"/>
    <w:rsid w:val="00DB13AE"/>
    <w:rsid w:val="00DB4C30"/>
    <w:rsid w:val="00DB6457"/>
    <w:rsid w:val="00DB6A86"/>
    <w:rsid w:val="00DC2CF2"/>
    <w:rsid w:val="00DC3DFC"/>
    <w:rsid w:val="00DC7EBB"/>
    <w:rsid w:val="00DE5AB4"/>
    <w:rsid w:val="00DE7DA5"/>
    <w:rsid w:val="00DF39F1"/>
    <w:rsid w:val="00DF4D4F"/>
    <w:rsid w:val="00E01AD4"/>
    <w:rsid w:val="00E102E1"/>
    <w:rsid w:val="00E126ED"/>
    <w:rsid w:val="00E12944"/>
    <w:rsid w:val="00E1462B"/>
    <w:rsid w:val="00E14DA9"/>
    <w:rsid w:val="00E20C81"/>
    <w:rsid w:val="00E2129A"/>
    <w:rsid w:val="00E21A83"/>
    <w:rsid w:val="00E2204B"/>
    <w:rsid w:val="00E241BA"/>
    <w:rsid w:val="00E24ACE"/>
    <w:rsid w:val="00E32DC7"/>
    <w:rsid w:val="00E3417C"/>
    <w:rsid w:val="00E36A2D"/>
    <w:rsid w:val="00E36F1A"/>
    <w:rsid w:val="00E40D8C"/>
    <w:rsid w:val="00E4160F"/>
    <w:rsid w:val="00E4581B"/>
    <w:rsid w:val="00E46881"/>
    <w:rsid w:val="00E51BC6"/>
    <w:rsid w:val="00E61A2C"/>
    <w:rsid w:val="00E72522"/>
    <w:rsid w:val="00E76C09"/>
    <w:rsid w:val="00E770AE"/>
    <w:rsid w:val="00E809D2"/>
    <w:rsid w:val="00E826F9"/>
    <w:rsid w:val="00E9181A"/>
    <w:rsid w:val="00E91A21"/>
    <w:rsid w:val="00E935BA"/>
    <w:rsid w:val="00E95A79"/>
    <w:rsid w:val="00E96322"/>
    <w:rsid w:val="00E96832"/>
    <w:rsid w:val="00EA2B17"/>
    <w:rsid w:val="00EA3DA7"/>
    <w:rsid w:val="00EB2DD4"/>
    <w:rsid w:val="00EB58E5"/>
    <w:rsid w:val="00EB5AA7"/>
    <w:rsid w:val="00EB669B"/>
    <w:rsid w:val="00EC041B"/>
    <w:rsid w:val="00EC2764"/>
    <w:rsid w:val="00EC39F2"/>
    <w:rsid w:val="00EC3CFD"/>
    <w:rsid w:val="00EC5F30"/>
    <w:rsid w:val="00ED1F7F"/>
    <w:rsid w:val="00ED3BDE"/>
    <w:rsid w:val="00ED62A0"/>
    <w:rsid w:val="00EE46C1"/>
    <w:rsid w:val="00EE4E1A"/>
    <w:rsid w:val="00EE503E"/>
    <w:rsid w:val="00EE78B3"/>
    <w:rsid w:val="00EF08B1"/>
    <w:rsid w:val="00EF427C"/>
    <w:rsid w:val="00EF6D69"/>
    <w:rsid w:val="00F05F7D"/>
    <w:rsid w:val="00F06548"/>
    <w:rsid w:val="00F12402"/>
    <w:rsid w:val="00F2049E"/>
    <w:rsid w:val="00F21B20"/>
    <w:rsid w:val="00F27CC0"/>
    <w:rsid w:val="00F306C1"/>
    <w:rsid w:val="00F323BE"/>
    <w:rsid w:val="00F33E2B"/>
    <w:rsid w:val="00F35C1B"/>
    <w:rsid w:val="00F36504"/>
    <w:rsid w:val="00F37E33"/>
    <w:rsid w:val="00F37E97"/>
    <w:rsid w:val="00F404DE"/>
    <w:rsid w:val="00F40E8E"/>
    <w:rsid w:val="00F453EF"/>
    <w:rsid w:val="00F4552A"/>
    <w:rsid w:val="00F4567A"/>
    <w:rsid w:val="00F46C10"/>
    <w:rsid w:val="00F4735D"/>
    <w:rsid w:val="00F52467"/>
    <w:rsid w:val="00F61BFB"/>
    <w:rsid w:val="00F63760"/>
    <w:rsid w:val="00F6634D"/>
    <w:rsid w:val="00F67BD4"/>
    <w:rsid w:val="00F7143C"/>
    <w:rsid w:val="00F74C9A"/>
    <w:rsid w:val="00F81608"/>
    <w:rsid w:val="00F85266"/>
    <w:rsid w:val="00F869C7"/>
    <w:rsid w:val="00F87D60"/>
    <w:rsid w:val="00F918B3"/>
    <w:rsid w:val="00F93281"/>
    <w:rsid w:val="00F9463D"/>
    <w:rsid w:val="00F96638"/>
    <w:rsid w:val="00F97B03"/>
    <w:rsid w:val="00F97BC1"/>
    <w:rsid w:val="00FB0446"/>
    <w:rsid w:val="00FB0841"/>
    <w:rsid w:val="00FB450E"/>
    <w:rsid w:val="00FB677F"/>
    <w:rsid w:val="00FB6955"/>
    <w:rsid w:val="00FB6F7F"/>
    <w:rsid w:val="00FB7986"/>
    <w:rsid w:val="00FC054A"/>
    <w:rsid w:val="00FC344A"/>
    <w:rsid w:val="00FC4699"/>
    <w:rsid w:val="00FC5176"/>
    <w:rsid w:val="00FC7D3F"/>
    <w:rsid w:val="00FD1F7D"/>
    <w:rsid w:val="00FD3734"/>
    <w:rsid w:val="00FE1F28"/>
    <w:rsid w:val="00FE31F0"/>
    <w:rsid w:val="00FE4B9F"/>
    <w:rsid w:val="00FF1726"/>
    <w:rsid w:val="29C0013A"/>
    <w:rsid w:val="3A407505"/>
    <w:rsid w:val="69991F9C"/>
    <w:rsid w:val="7ADF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C7D11D"/>
  <w15:chartTrackingRefBased/>
  <w15:docId w15:val="{20DEA4C2-710B-432A-A604-60C455F6B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/>
    <w:lsdException w:name="annotation text" w:semiHidden="1"/>
    <w:lsdException w:name="caption" w:qFormat="1"/>
    <w:lsdException w:name="table of figures" w:semiHidden="1" w:uiPriority="99"/>
    <w:lsdException w:name="annotation reference" w:semiHidden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99" w:qFormat="1"/>
    <w:lsdException w:name="Colorful Grid Accent 1" w:uiPriority="99" w:qFormat="1"/>
    <w:lsdException w:name="Light Shading Accent 2" w:uiPriority="99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4"/>
    </w:rPr>
  </w:style>
  <w:style w:type="paragraph" w:styleId="1">
    <w:name w:val="heading 1"/>
    <w:basedOn w:val="a0"/>
    <w:next w:val="a0"/>
    <w:link w:val="10"/>
    <w:qFormat/>
    <w:rsid w:val="00D37B0C"/>
    <w:pPr>
      <w:keepNext/>
      <w:keepLines/>
      <w:adjustRightInd w:val="0"/>
      <w:spacing w:before="340" w:after="330" w:line="578" w:lineRule="auto"/>
      <w:jc w:val="center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0"/>
    <w:next w:val="a0"/>
    <w:link w:val="20"/>
    <w:qFormat/>
    <w:rsid w:val="005A5B1A"/>
    <w:pPr>
      <w:keepNext/>
      <w:keepLines/>
      <w:adjustRightInd w:val="0"/>
      <w:spacing w:before="260" w:after="260" w:line="360" w:lineRule="auto"/>
      <w:outlineLvl w:val="1"/>
    </w:pPr>
    <w:rPr>
      <w:rFonts w:ascii="Arial" w:hAnsi="Arial"/>
      <w:b/>
      <w:bCs/>
      <w:sz w:val="36"/>
      <w:szCs w:val="32"/>
      <w:lang w:val="x-none" w:eastAsia="x-none"/>
    </w:rPr>
  </w:style>
  <w:style w:type="paragraph" w:styleId="3">
    <w:name w:val="heading 3"/>
    <w:basedOn w:val="a0"/>
    <w:next w:val="a0"/>
    <w:link w:val="30"/>
    <w:qFormat/>
    <w:rsid w:val="005A5B1A"/>
    <w:pPr>
      <w:keepNext/>
      <w:keepLines/>
      <w:adjustRightInd w:val="0"/>
      <w:spacing w:before="260" w:after="260" w:line="360" w:lineRule="auto"/>
      <w:outlineLvl w:val="2"/>
    </w:pPr>
    <w:rPr>
      <w:b/>
      <w:bCs/>
      <w:sz w:val="32"/>
      <w:szCs w:val="32"/>
      <w:lang w:val="x-none" w:eastAsia="x-none"/>
    </w:rPr>
  </w:style>
  <w:style w:type="paragraph" w:styleId="4">
    <w:name w:val="heading 4"/>
    <w:basedOn w:val="a0"/>
    <w:next w:val="a0"/>
    <w:qFormat/>
    <w:pPr>
      <w:keepNext/>
      <w:keepLines/>
      <w:spacing w:before="260" w:after="260" w:line="360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封面标题 Char"/>
    <w:link w:val="a4"/>
    <w:rPr>
      <w:rFonts w:eastAsia="华文新魏" w:cs="宋体"/>
      <w:b/>
      <w:bCs/>
      <w:kern w:val="2"/>
      <w:sz w:val="72"/>
      <w:lang w:val="en-US" w:eastAsia="zh-CN" w:bidi="ar-SA"/>
    </w:rPr>
  </w:style>
  <w:style w:type="character" w:customStyle="1" w:styleId="-">
    <w:name w:val="封面内容-下划线"/>
    <w:rPr>
      <w:sz w:val="28"/>
      <w:u w:val="single"/>
    </w:rPr>
  </w:style>
  <w:style w:type="character" w:styleId="a5">
    <w:name w:val="Hyperlink"/>
    <w:uiPriority w:val="99"/>
    <w:rPr>
      <w:rFonts w:eastAsia="宋体"/>
      <w:color w:val="auto"/>
      <w:sz w:val="24"/>
      <w:szCs w:val="24"/>
      <w:u w:val="none"/>
      <w:em w:val="none"/>
    </w:rPr>
  </w:style>
  <w:style w:type="character" w:customStyle="1" w:styleId="a6">
    <w:name w:val="摘要和关键词"/>
    <w:rPr>
      <w:rFonts w:ascii="Times New Roman" w:eastAsia="宋体" w:hAnsi="Times New Roman"/>
      <w:b/>
      <w:kern w:val="0"/>
      <w:sz w:val="24"/>
      <w:lang w:val="en-US" w:eastAsia="zh-CN" w:bidi="ar-SA"/>
    </w:rPr>
  </w:style>
  <w:style w:type="character" w:customStyle="1" w:styleId="a7">
    <w:name w:val="封面内容"/>
    <w:rPr>
      <w:sz w:val="28"/>
    </w:rPr>
  </w:style>
  <w:style w:type="character" w:customStyle="1" w:styleId="a8">
    <w:name w:val="封面题目"/>
    <w:rPr>
      <w:sz w:val="28"/>
    </w:rPr>
  </w:style>
  <w:style w:type="character" w:customStyle="1" w:styleId="20">
    <w:name w:val="标题 2 字符"/>
    <w:link w:val="2"/>
    <w:rsid w:val="005A5B1A"/>
    <w:rPr>
      <w:rFonts w:ascii="Arial" w:hAnsi="Arial"/>
      <w:b/>
      <w:bCs/>
      <w:kern w:val="2"/>
      <w:sz w:val="36"/>
      <w:szCs w:val="32"/>
    </w:rPr>
  </w:style>
  <w:style w:type="character" w:styleId="a9">
    <w:name w:val="annotation reference"/>
    <w:semiHidden/>
    <w:rPr>
      <w:sz w:val="21"/>
      <w:szCs w:val="21"/>
    </w:rPr>
  </w:style>
  <w:style w:type="character" w:customStyle="1" w:styleId="10">
    <w:name w:val="标题 1 字符"/>
    <w:link w:val="1"/>
    <w:rsid w:val="00D37B0C"/>
    <w:rPr>
      <w:b/>
      <w:bCs/>
      <w:kern w:val="44"/>
      <w:sz w:val="44"/>
      <w:szCs w:val="44"/>
    </w:rPr>
  </w:style>
  <w:style w:type="character" w:styleId="aa">
    <w:name w:val="page number"/>
    <w:basedOn w:val="a1"/>
  </w:style>
  <w:style w:type="character" w:customStyle="1" w:styleId="Char0">
    <w:name w:val="摘要和关键词内容 Char"/>
    <w:link w:val="ab"/>
    <w:rPr>
      <w:rFonts w:ascii="宋体" w:eastAsia="楷体_GB2312" w:hAnsi="宋体"/>
      <w:kern w:val="2"/>
      <w:sz w:val="24"/>
      <w:szCs w:val="24"/>
      <w:lang w:val="en-US" w:eastAsia="zh-CN" w:bidi="ar-SA"/>
    </w:rPr>
  </w:style>
  <w:style w:type="character" w:customStyle="1" w:styleId="ac">
    <w:name w:val="封面题目内容"/>
    <w:rPr>
      <w:rFonts w:ascii="宋体" w:hAnsi="宋体"/>
      <w:sz w:val="36"/>
      <w:u w:val="single"/>
    </w:rPr>
  </w:style>
  <w:style w:type="character" w:customStyle="1" w:styleId="ad">
    <w:name w:val="正文缩进 字符"/>
    <w:link w:val="ae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30">
    <w:name w:val="标题 3 字符"/>
    <w:link w:val="3"/>
    <w:rsid w:val="005A5B1A"/>
    <w:rPr>
      <w:b/>
      <w:bCs/>
      <w:kern w:val="2"/>
      <w:sz w:val="32"/>
      <w:szCs w:val="32"/>
      <w:lang w:val="x-none" w:eastAsia="x-none"/>
    </w:rPr>
  </w:style>
  <w:style w:type="character" w:styleId="af">
    <w:name w:val="FollowedHyperlink"/>
    <w:rPr>
      <w:color w:val="800080"/>
      <w:u w:val="single"/>
    </w:rPr>
  </w:style>
  <w:style w:type="paragraph" w:customStyle="1" w:styleId="af0">
    <w:name w:val="图表文字"/>
    <w:basedOn w:val="a0"/>
    <w:pPr>
      <w:spacing w:beforeLines="10" w:before="24" w:afterLines="10" w:after="24"/>
      <w:jc w:val="center"/>
    </w:pPr>
    <w:rPr>
      <w:rFonts w:cs="宋体"/>
      <w:sz w:val="21"/>
      <w:szCs w:val="21"/>
    </w:rPr>
  </w:style>
  <w:style w:type="paragraph" w:customStyle="1" w:styleId="21">
    <w:name w:val="样式2"/>
    <w:basedOn w:val="af1"/>
    <w:pPr>
      <w:tabs>
        <w:tab w:val="right" w:leader="dot" w:pos="8891"/>
      </w:tabs>
      <w:ind w:left="960" w:hanging="480"/>
    </w:pPr>
  </w:style>
  <w:style w:type="paragraph" w:customStyle="1" w:styleId="11">
    <w:name w:val="样式1"/>
    <w:basedOn w:val="2"/>
    <w:pPr>
      <w:spacing w:line="240" w:lineRule="auto"/>
    </w:pPr>
    <w:rPr>
      <w:rFonts w:ascii="宋体" w:hAnsi="宋体"/>
      <w:color w:val="0000FF"/>
      <w:szCs w:val="36"/>
    </w:rPr>
  </w:style>
  <w:style w:type="paragraph" w:customStyle="1" w:styleId="af2">
    <w:name w:val="表标题"/>
    <w:basedOn w:val="af3"/>
  </w:style>
  <w:style w:type="paragraph" w:styleId="12">
    <w:name w:val="index 1"/>
    <w:basedOn w:val="a0"/>
    <w:next w:val="a0"/>
    <w:semiHidden/>
  </w:style>
  <w:style w:type="paragraph" w:styleId="af4">
    <w:name w:val="Body Text Indent"/>
    <w:basedOn w:val="a0"/>
    <w:pPr>
      <w:spacing w:after="120"/>
      <w:ind w:leftChars="200" w:left="420"/>
    </w:pPr>
  </w:style>
  <w:style w:type="paragraph" w:styleId="af5">
    <w:name w:val="caption"/>
    <w:basedOn w:val="a0"/>
    <w:next w:val="af6"/>
    <w:qFormat/>
    <w:pPr>
      <w:spacing w:before="152" w:after="160"/>
      <w:jc w:val="center"/>
    </w:pPr>
    <w:rPr>
      <w:rFonts w:cs="Arial"/>
      <w:sz w:val="21"/>
      <w:szCs w:val="21"/>
    </w:rPr>
  </w:style>
  <w:style w:type="paragraph" w:styleId="af6">
    <w:name w:val="Body Text First Indent"/>
    <w:basedOn w:val="af7"/>
    <w:pPr>
      <w:ind w:firstLineChars="100" w:firstLine="420"/>
    </w:pPr>
  </w:style>
  <w:style w:type="paragraph" w:styleId="af7">
    <w:name w:val="Body Text"/>
    <w:basedOn w:val="a0"/>
    <w:pPr>
      <w:spacing w:after="120"/>
    </w:pPr>
  </w:style>
  <w:style w:type="paragraph" w:customStyle="1" w:styleId="21818">
    <w:name w:val="样式 标题 2 + 段前: 18 磅 段后: 18 磅 行距: 单倍行距"/>
    <w:basedOn w:val="2"/>
    <w:pPr>
      <w:spacing w:before="360" w:after="360" w:line="240" w:lineRule="auto"/>
    </w:pPr>
    <w:rPr>
      <w:rFonts w:cs="宋体"/>
      <w:szCs w:val="20"/>
    </w:rPr>
  </w:style>
  <w:style w:type="paragraph" w:customStyle="1" w:styleId="31">
    <w:name w:val="样式3"/>
    <w:basedOn w:val="a0"/>
    <w:pPr>
      <w:jc w:val="center"/>
    </w:pPr>
    <w:rPr>
      <w:b/>
      <w:iCs/>
      <w:sz w:val="21"/>
      <w:szCs w:val="21"/>
    </w:rPr>
  </w:style>
  <w:style w:type="paragraph" w:customStyle="1" w:styleId="af3">
    <w:name w:val="图标题"/>
    <w:basedOn w:val="a0"/>
    <w:pPr>
      <w:spacing w:beforeLines="20" w:before="48" w:afterLines="20" w:after="48" w:line="360" w:lineRule="auto"/>
      <w:jc w:val="center"/>
    </w:pPr>
    <w:rPr>
      <w:rFonts w:eastAsia="黑体" w:cs="宋体"/>
      <w:bCs/>
      <w:sz w:val="21"/>
      <w:szCs w:val="21"/>
    </w:rPr>
  </w:style>
  <w:style w:type="paragraph" w:styleId="TOC4">
    <w:name w:val="toc 4"/>
    <w:basedOn w:val="a0"/>
    <w:next w:val="a0"/>
    <w:semiHidden/>
    <w:pPr>
      <w:ind w:leftChars="600" w:left="1260"/>
    </w:pPr>
  </w:style>
  <w:style w:type="paragraph" w:styleId="af8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9">
    <w:name w:val="annotation text"/>
    <w:basedOn w:val="a0"/>
    <w:link w:val="afa"/>
    <w:semiHidden/>
    <w:pPr>
      <w:jc w:val="left"/>
    </w:pPr>
    <w:rPr>
      <w:lang w:val="x-none" w:eastAsia="x-none"/>
    </w:rPr>
  </w:style>
  <w:style w:type="paragraph" w:customStyle="1" w:styleId="ab">
    <w:name w:val="摘要和关键词内容"/>
    <w:basedOn w:val="ae"/>
    <w:link w:val="Char0"/>
    <w:pPr>
      <w:ind w:firstLine="0"/>
    </w:pPr>
    <w:rPr>
      <w:rFonts w:eastAsia="楷体_GB2312"/>
      <w:szCs w:val="24"/>
    </w:rPr>
  </w:style>
  <w:style w:type="paragraph" w:customStyle="1" w:styleId="afb">
    <w:name w:val="样式 章标题－不加入目录 +"/>
    <w:basedOn w:val="afc"/>
    <w:pPr>
      <w:spacing w:before="100" w:after="100"/>
    </w:pPr>
    <w:rPr>
      <w:rFonts w:cs="宋体"/>
      <w:bCs/>
      <w:szCs w:val="20"/>
    </w:rPr>
  </w:style>
  <w:style w:type="paragraph" w:styleId="afd">
    <w:name w:val="Plain Text"/>
    <w:basedOn w:val="a0"/>
    <w:rPr>
      <w:rFonts w:ascii="宋体" w:hAnsi="Courier New" w:cs="Courier New"/>
      <w:sz w:val="21"/>
      <w:szCs w:val="21"/>
    </w:rPr>
  </w:style>
  <w:style w:type="paragraph" w:styleId="afe">
    <w:name w:val="annotation subject"/>
    <w:basedOn w:val="af9"/>
    <w:next w:val="af9"/>
    <w:semiHidden/>
    <w:rPr>
      <w:b/>
      <w:bCs/>
    </w:rPr>
  </w:style>
  <w:style w:type="paragraph" w:customStyle="1" w:styleId="aff">
    <w:name w:val="论文正文"/>
    <w:basedOn w:val="a0"/>
    <w:link w:val="aff0"/>
    <w:pPr>
      <w:spacing w:line="360" w:lineRule="auto"/>
      <w:ind w:firstLineChars="200" w:firstLine="480"/>
    </w:pPr>
    <w:rPr>
      <w:lang w:val="x-none" w:eastAsia="x-none"/>
    </w:rPr>
  </w:style>
  <w:style w:type="paragraph" w:styleId="TOC2">
    <w:name w:val="toc 2"/>
    <w:basedOn w:val="TOC1"/>
    <w:next w:val="a0"/>
    <w:uiPriority w:val="39"/>
    <w:pPr>
      <w:ind w:leftChars="200" w:left="420"/>
    </w:pPr>
  </w:style>
  <w:style w:type="paragraph" w:styleId="TOC3">
    <w:name w:val="toc 3"/>
    <w:basedOn w:val="a0"/>
    <w:next w:val="a0"/>
    <w:uiPriority w:val="39"/>
    <w:pPr>
      <w:ind w:leftChars="400" w:left="840"/>
    </w:pPr>
  </w:style>
  <w:style w:type="paragraph" w:customStyle="1" w:styleId="a4">
    <w:name w:val="封面标题"/>
    <w:basedOn w:val="a0"/>
    <w:link w:val="Char"/>
    <w:pPr>
      <w:jc w:val="center"/>
    </w:pPr>
    <w:rPr>
      <w:rFonts w:eastAsia="华文新魏" w:cs="宋体"/>
      <w:b/>
      <w:bCs/>
      <w:sz w:val="72"/>
    </w:rPr>
  </w:style>
  <w:style w:type="paragraph" w:customStyle="1" w:styleId="aff1">
    <w:name w:val="说明"/>
    <w:basedOn w:val="a0"/>
    <w:pPr>
      <w:spacing w:line="360" w:lineRule="auto"/>
      <w:ind w:firstLineChars="150" w:firstLine="360"/>
    </w:pPr>
    <w:rPr>
      <w:rFonts w:cs="宋体"/>
      <w:i/>
      <w:szCs w:val="24"/>
    </w:rPr>
  </w:style>
  <w:style w:type="paragraph" w:customStyle="1" w:styleId="TimesNewRoman125">
    <w:name w:val="样式 纯文本 + Times New Roman 小四 行距: 多倍行距 1.25 字行"/>
    <w:basedOn w:val="afd"/>
    <w:pPr>
      <w:spacing w:line="360" w:lineRule="auto"/>
      <w:ind w:firstLineChars="200" w:firstLine="200"/>
    </w:pPr>
    <w:rPr>
      <w:rFonts w:ascii="Times New Roman" w:hAnsi="Times New Roman" w:cs="宋体"/>
      <w:sz w:val="24"/>
      <w:szCs w:val="20"/>
    </w:rPr>
  </w:style>
  <w:style w:type="paragraph" w:customStyle="1" w:styleId="afc">
    <w:name w:val="章标题－不加入目录"/>
    <w:basedOn w:val="a0"/>
    <w:pPr>
      <w:spacing w:beforeLines="100" w:before="240" w:afterLines="100" w:after="240" w:line="360" w:lineRule="auto"/>
      <w:jc w:val="center"/>
    </w:pPr>
    <w:rPr>
      <w:b/>
      <w:sz w:val="44"/>
      <w:szCs w:val="44"/>
    </w:rPr>
  </w:style>
  <w:style w:type="paragraph" w:styleId="ae">
    <w:name w:val="Normal Indent"/>
    <w:basedOn w:val="a0"/>
    <w:link w:val="ad"/>
    <w:pPr>
      <w:spacing w:line="360" w:lineRule="auto"/>
      <w:ind w:firstLine="420"/>
    </w:pPr>
    <w:rPr>
      <w:rFonts w:ascii="宋体" w:hAnsi="宋体"/>
    </w:rPr>
  </w:style>
  <w:style w:type="paragraph" w:customStyle="1" w:styleId="a">
    <w:name w:val="参考文献"/>
    <w:basedOn w:val="a0"/>
    <w:pPr>
      <w:numPr>
        <w:numId w:val="1"/>
      </w:numPr>
      <w:tabs>
        <w:tab w:val="left" w:pos="0"/>
        <w:tab w:val="left" w:pos="1020"/>
      </w:tabs>
      <w:spacing w:line="360" w:lineRule="auto"/>
    </w:pPr>
    <w:rPr>
      <w:szCs w:val="18"/>
    </w:rPr>
  </w:style>
  <w:style w:type="paragraph" w:customStyle="1" w:styleId="aff2">
    <w:name w:val="论文副标题"/>
    <w:basedOn w:val="aff3"/>
    <w:rPr>
      <w:rFonts w:eastAsia="楷体_GB2312"/>
      <w:bCs w:val="0"/>
      <w:sz w:val="28"/>
      <w:szCs w:val="28"/>
    </w:rPr>
  </w:style>
  <w:style w:type="paragraph" w:styleId="aff4">
    <w:name w:val="Normal (Web)"/>
    <w:basedOn w:val="a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ff5">
    <w:name w:val="Balloon Text"/>
    <w:basedOn w:val="a0"/>
    <w:semiHidden/>
    <w:rPr>
      <w:sz w:val="18"/>
      <w:szCs w:val="18"/>
    </w:rPr>
  </w:style>
  <w:style w:type="paragraph" w:customStyle="1" w:styleId="40">
    <w:name w:val="样式4"/>
    <w:basedOn w:val="af1"/>
    <w:pPr>
      <w:tabs>
        <w:tab w:val="right" w:leader="dot" w:pos="8891"/>
      </w:tabs>
      <w:ind w:left="960" w:hanging="480"/>
    </w:pPr>
  </w:style>
  <w:style w:type="paragraph" w:customStyle="1" w:styleId="aff6">
    <w:name w:val="公式"/>
    <w:basedOn w:val="a0"/>
    <w:next w:val="a0"/>
    <w:pPr>
      <w:widowControl/>
      <w:overflowPunct w:val="0"/>
      <w:autoSpaceDE w:val="0"/>
      <w:autoSpaceDN w:val="0"/>
      <w:adjustRightInd w:val="0"/>
      <w:spacing w:before="120" w:after="120"/>
      <w:jc w:val="right"/>
      <w:textAlignment w:val="baseline"/>
    </w:pPr>
    <w:rPr>
      <w:rFonts w:ascii="Times" w:eastAsia="黑体" w:hAnsi="Times"/>
      <w:kern w:val="0"/>
      <w:sz w:val="21"/>
      <w:szCs w:val="21"/>
    </w:rPr>
  </w:style>
  <w:style w:type="paragraph" w:customStyle="1" w:styleId="aff7">
    <w:name w:val="图注"/>
    <w:basedOn w:val="a0"/>
    <w:next w:val="a0"/>
    <w:pPr>
      <w:spacing w:before="152" w:after="160"/>
      <w:jc w:val="center"/>
    </w:pPr>
    <w:rPr>
      <w:rFonts w:eastAsia="黑体"/>
      <w:sz w:val="21"/>
      <w:szCs w:val="21"/>
    </w:rPr>
  </w:style>
  <w:style w:type="paragraph" w:customStyle="1" w:styleId="aff3">
    <w:name w:val="论文题目"/>
    <w:basedOn w:val="a0"/>
    <w:pPr>
      <w:spacing w:before="480" w:after="480"/>
      <w:jc w:val="center"/>
    </w:pPr>
    <w:rPr>
      <w:rFonts w:cs="宋体"/>
      <w:b/>
      <w:bCs/>
      <w:sz w:val="44"/>
      <w:szCs w:val="44"/>
    </w:rPr>
  </w:style>
  <w:style w:type="paragraph" w:customStyle="1" w:styleId="aff8">
    <w:name w:val="样式 图标题 +"/>
    <w:basedOn w:val="af3"/>
    <w:rPr>
      <w:b/>
    </w:rPr>
  </w:style>
  <w:style w:type="paragraph" w:styleId="TOC1">
    <w:name w:val="toc 1"/>
    <w:basedOn w:val="a0"/>
    <w:next w:val="a0"/>
    <w:uiPriority w:val="39"/>
    <w:pPr>
      <w:tabs>
        <w:tab w:val="right" w:leader="dot" w:pos="8891"/>
      </w:tabs>
      <w:spacing w:before="120" w:after="120"/>
    </w:pPr>
  </w:style>
  <w:style w:type="paragraph" w:styleId="aff9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fa">
    <w:name w:val="Title"/>
    <w:next w:val="a0"/>
    <w:qFormat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f1">
    <w:name w:val="table of figures"/>
    <w:basedOn w:val="a0"/>
    <w:next w:val="a0"/>
    <w:uiPriority w:val="99"/>
    <w:pPr>
      <w:spacing w:before="120" w:after="120"/>
      <w:ind w:leftChars="200" w:left="200" w:hangingChars="200" w:hanging="200"/>
    </w:pPr>
    <w:rPr>
      <w:szCs w:val="24"/>
    </w:rPr>
  </w:style>
  <w:style w:type="table" w:styleId="affb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List Paragraph"/>
    <w:basedOn w:val="a0"/>
    <w:uiPriority w:val="72"/>
    <w:qFormat/>
    <w:rsid w:val="007B532A"/>
    <w:pPr>
      <w:ind w:firstLineChars="200" w:firstLine="420"/>
    </w:pPr>
  </w:style>
  <w:style w:type="paragraph" w:customStyle="1" w:styleId="13">
    <w:name w:val="正文1"/>
    <w:basedOn w:val="aff"/>
    <w:link w:val="14"/>
    <w:qFormat/>
    <w:rsid w:val="00045409"/>
    <w:pPr>
      <w:jc w:val="left"/>
    </w:pPr>
  </w:style>
  <w:style w:type="character" w:customStyle="1" w:styleId="Char1">
    <w:name w:val="论文正文 Char"/>
    <w:rsid w:val="00B92EBA"/>
    <w:rPr>
      <w:rFonts w:ascii="Times New Roman" w:eastAsia="宋体" w:hAnsi="Times New Roman" w:cs="Times New Roman"/>
      <w:sz w:val="24"/>
      <w:szCs w:val="20"/>
    </w:rPr>
  </w:style>
  <w:style w:type="character" w:customStyle="1" w:styleId="aff0">
    <w:name w:val="论文正文 字符"/>
    <w:link w:val="aff"/>
    <w:rsid w:val="00045409"/>
    <w:rPr>
      <w:kern w:val="2"/>
      <w:sz w:val="24"/>
    </w:rPr>
  </w:style>
  <w:style w:type="character" w:customStyle="1" w:styleId="14">
    <w:name w:val="正文1 字符"/>
    <w:basedOn w:val="aff0"/>
    <w:link w:val="13"/>
    <w:rsid w:val="00045409"/>
    <w:rPr>
      <w:kern w:val="2"/>
      <w:sz w:val="24"/>
    </w:rPr>
  </w:style>
  <w:style w:type="character" w:customStyle="1" w:styleId="afa">
    <w:name w:val="批注文字 字符"/>
    <w:link w:val="af9"/>
    <w:semiHidden/>
    <w:rsid w:val="00B92EBA"/>
    <w:rPr>
      <w:kern w:val="2"/>
      <w:sz w:val="24"/>
    </w:rPr>
  </w:style>
  <w:style w:type="character" w:styleId="affd">
    <w:name w:val="Unresolved Mention"/>
    <w:uiPriority w:val="99"/>
    <w:semiHidden/>
    <w:unhideWhenUsed/>
    <w:rsid w:val="00C262DD"/>
    <w:rPr>
      <w:color w:val="605E5C"/>
      <w:shd w:val="clear" w:color="auto" w:fill="E1DFDD"/>
    </w:rPr>
  </w:style>
  <w:style w:type="paragraph" w:customStyle="1" w:styleId="310">
    <w:name w:val="正文文本 31"/>
    <w:basedOn w:val="a0"/>
    <w:rsid w:val="00477B7F"/>
    <w:pPr>
      <w:adjustRightInd w:val="0"/>
      <w:jc w:val="center"/>
      <w:textAlignment w:val="baseline"/>
    </w:pPr>
  </w:style>
  <w:style w:type="character" w:styleId="affe">
    <w:name w:val="Placeholder Text"/>
    <w:basedOn w:val="a1"/>
    <w:uiPriority w:val="99"/>
    <w:unhideWhenUsed/>
    <w:rsid w:val="00312D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6213;&#23567;&#25935;\ysz\&#21150;&#20844;&#23460;\&#20197;&#21069;&#24037;&#20316;\&#27605;&#19994;&#35774;&#35745;\2008&#23626;\&#25945;&#23398;&#21150;&#27605;&#19994;&#35774;&#35745;&#31649;&#29702;\&#25991;&#20214;\&#20998;&#38498;&#25991;&#20214;\01&#35268;&#33539;\&#38468;&#20214;2-1&#27605;&#19994;&#35770;&#25991;&#27169;&#26495;&#65293;&#19981;&#19979;&#21457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FC596-EB90-4F23-A9E6-2FEAD7148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附件2-1毕业论文模板－不下发.dot</Template>
  <TotalTime>216</TotalTime>
  <Pages>1</Pages>
  <Words>8</Words>
  <Characters>52</Characters>
  <Application>Microsoft Office Word</Application>
  <DocSecurity>0</DocSecurity>
  <Lines>1</Lines>
  <Paragraphs>1</Paragraphs>
  <ScaleCrop>false</ScaleCrop>
  <Company>jxb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YANHUI</dc:creator>
  <cp:keywords/>
  <cp:lastModifiedBy>包 加伟</cp:lastModifiedBy>
  <cp:revision>10</cp:revision>
  <cp:lastPrinted>2008-09-03T01:48:00Z</cp:lastPrinted>
  <dcterms:created xsi:type="dcterms:W3CDTF">2021-04-09T02:31:00Z</dcterms:created>
  <dcterms:modified xsi:type="dcterms:W3CDTF">2021-04-09T06:42:00Z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6</vt:lpwstr>
  </property>
  <property fmtid="{D5CDD505-2E9C-101B-9397-08002B2CF9AE}" pid="3" name="KSOProductBuildVer">
    <vt:lpwstr>2052-11.1.0.8214</vt:lpwstr>
  </property>
</Properties>
</file>